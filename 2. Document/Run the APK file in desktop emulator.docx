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5E1F6E" w:rsidRPr="00D73514" w:rsidRDefault="00D73514" w:rsidP="00D73514">
      <w:pPr>
        <w:pStyle w:val="Title"/>
        <w:rPr>
          <w:color w:val="2E74B5" w:themeColor="accent1" w:themeShade="BF"/>
          <w:u w:val="single"/>
        </w:rPr>
      </w:pPr>
      <w:r w:rsidRPr="00D73514">
        <w:rPr>
          <w:color w:val="2E74B5" w:themeColor="accent1" w:themeShade="BF"/>
          <w:u w:val="single"/>
        </w:rPr>
        <w:t>Run the APK file in desktop emulator</w:t>
      </w:r>
    </w:p>
    <w:p w:rsidR="00D73514" w:rsidRDefault="00D73514"/>
    <w:p w:rsidR="00D73514" w:rsidRDefault="00D73514"/>
    <w:p w:rsidR="00D73514" w:rsidRDefault="00D73514" w:rsidP="00D73514">
      <w:pPr>
        <w:pStyle w:val="ListParagraph"/>
        <w:numPr>
          <w:ilvl w:val="0"/>
          <w:numId w:val="1"/>
        </w:numPr>
      </w:pPr>
      <w:r>
        <w:t>Prerequisites</w:t>
      </w:r>
    </w:p>
    <w:p w:rsidR="00D73514" w:rsidRDefault="00D73514" w:rsidP="00D73514">
      <w:pPr>
        <w:pStyle w:val="ListParagraph"/>
        <w:numPr>
          <w:ilvl w:val="0"/>
          <w:numId w:val="3"/>
        </w:numPr>
      </w:pPr>
      <w:r>
        <w:t xml:space="preserve">Download and install the </w:t>
      </w:r>
      <w:proofErr w:type="spellStart"/>
      <w:r>
        <w:t>Bluestacks</w:t>
      </w:r>
      <w:proofErr w:type="spellEnd"/>
      <w:r>
        <w:t xml:space="preserve"> </w:t>
      </w:r>
    </w:p>
    <w:p w:rsidR="00D73514" w:rsidRDefault="00D73514" w:rsidP="00D73514">
      <w:pPr>
        <w:ind w:left="1440"/>
      </w:pPr>
      <w:r>
        <w:t>Get it from the URL “</w:t>
      </w:r>
      <w:r w:rsidRPr="00D73514">
        <w:t>http://www.bluestacks.com/</w:t>
      </w:r>
      <w:r>
        <w:t>”</w:t>
      </w:r>
    </w:p>
    <w:p w:rsidR="00D73514" w:rsidRDefault="00D73514" w:rsidP="00D73514">
      <w:pPr>
        <w:pStyle w:val="ListParagraph"/>
        <w:numPr>
          <w:ilvl w:val="0"/>
          <w:numId w:val="3"/>
        </w:numPr>
      </w:pPr>
      <w:r>
        <w:t>Download the APK file</w:t>
      </w:r>
      <w:r w:rsidR="001F6FDD">
        <w:t xml:space="preserve"> </w:t>
      </w:r>
    </w:p>
    <w:p w:rsidR="00D73514" w:rsidRDefault="00D73514" w:rsidP="00D73514">
      <w:pPr>
        <w:pStyle w:val="ListParagraph"/>
        <w:numPr>
          <w:ilvl w:val="0"/>
          <w:numId w:val="1"/>
        </w:numPr>
      </w:pPr>
      <w:r>
        <w:t>AWS server</w:t>
      </w:r>
    </w:p>
    <w:p w:rsidR="00D73514" w:rsidRDefault="00D73514" w:rsidP="00D73514">
      <w:pPr>
        <w:pStyle w:val="ListParagraph"/>
        <w:numPr>
          <w:ilvl w:val="0"/>
          <w:numId w:val="6"/>
        </w:numPr>
      </w:pPr>
      <w:r>
        <w:t>Prerequisites done.</w:t>
      </w:r>
    </w:p>
    <w:p w:rsidR="00D73514" w:rsidRDefault="00D73514" w:rsidP="00D73514">
      <w:pPr>
        <w:pStyle w:val="ListParagraph"/>
        <w:numPr>
          <w:ilvl w:val="0"/>
          <w:numId w:val="6"/>
        </w:numPr>
      </w:pPr>
      <w:r>
        <w:t>Navigate to the APK file it`s in the “</w:t>
      </w:r>
      <w:r w:rsidRPr="00D73514">
        <w:t>E:\</w:t>
      </w:r>
      <w:proofErr w:type="spellStart"/>
      <w:r w:rsidRPr="00D73514">
        <w:t>Abeo</w:t>
      </w:r>
      <w:proofErr w:type="spellEnd"/>
      <w:r w:rsidRPr="00D73514">
        <w:t>-Projects\</w:t>
      </w:r>
      <w:proofErr w:type="spellStart"/>
      <w:r w:rsidRPr="00D73514">
        <w:t>TnN</w:t>
      </w:r>
      <w:proofErr w:type="spellEnd"/>
      <w:r w:rsidRPr="00D73514">
        <w:t>\APK</w:t>
      </w:r>
      <w:r>
        <w:t>”</w:t>
      </w:r>
    </w:p>
    <w:p w:rsidR="00D73514" w:rsidRDefault="00D73514" w:rsidP="00D73514">
      <w:pPr>
        <w:pStyle w:val="ListParagraph"/>
        <w:numPr>
          <w:ilvl w:val="0"/>
          <w:numId w:val="6"/>
        </w:numPr>
      </w:pPr>
      <w:r>
        <w:t xml:space="preserve">Right click and select the first option “Open with </w:t>
      </w:r>
      <w:proofErr w:type="spellStart"/>
      <w:r>
        <w:t>Bluestacks</w:t>
      </w:r>
      <w:proofErr w:type="spellEnd"/>
      <w:r>
        <w:t xml:space="preserve"> App installer”</w:t>
      </w:r>
    </w:p>
    <w:p w:rsidR="00D73514" w:rsidRDefault="00D73514" w:rsidP="00D73514"/>
    <w:p w:rsidR="00D73514" w:rsidRDefault="00D73514" w:rsidP="00D73514">
      <w:r>
        <w:rPr>
          <w:noProof/>
        </w:rPr>
        <w:drawing>
          <wp:inline distT="0" distB="0" distL="0" distR="0" wp14:anchorId="04903735" wp14:editId="2BA296E4">
            <wp:extent cx="436245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514" w:rsidRDefault="00D73514" w:rsidP="00D73514">
      <w:r>
        <w:rPr>
          <w:noProof/>
        </w:rPr>
        <w:drawing>
          <wp:inline distT="0" distB="0" distL="0" distR="0">
            <wp:extent cx="269557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514" w:rsidRDefault="00D73514" w:rsidP="00D73514"/>
    <w:p w:rsidR="00D73514" w:rsidRDefault="00D73514" w:rsidP="00D73514">
      <w:pPr>
        <w:pStyle w:val="ListParagraph"/>
        <w:numPr>
          <w:ilvl w:val="0"/>
          <w:numId w:val="6"/>
        </w:numPr>
      </w:pPr>
      <w:r>
        <w:t xml:space="preserve">Hold for some time once the installing is finished, search for </w:t>
      </w:r>
      <w:proofErr w:type="spellStart"/>
      <w:r>
        <w:t>Bluestacks</w:t>
      </w:r>
      <w:proofErr w:type="spellEnd"/>
      <w:r>
        <w:t xml:space="preserve"> in windows</w:t>
      </w:r>
    </w:p>
    <w:p w:rsidR="00D73514" w:rsidRDefault="00D73514" w:rsidP="00D73514">
      <w:r>
        <w:rPr>
          <w:noProof/>
        </w:rPr>
        <w:drawing>
          <wp:inline distT="0" distB="0" distL="0" distR="0">
            <wp:extent cx="32004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514" w:rsidRDefault="00D73514" w:rsidP="00D73514">
      <w:pPr>
        <w:pStyle w:val="ListParagraph"/>
        <w:numPr>
          <w:ilvl w:val="0"/>
          <w:numId w:val="6"/>
        </w:numPr>
      </w:pPr>
      <w:r>
        <w:t xml:space="preserve">Open the </w:t>
      </w:r>
      <w:proofErr w:type="spellStart"/>
      <w:r>
        <w:t>BlueStacks</w:t>
      </w:r>
      <w:proofErr w:type="spellEnd"/>
      <w:r>
        <w:t xml:space="preserve"> and click the back icon</w:t>
      </w:r>
      <w:r w:rsidR="001F6FDD">
        <w:t xml:space="preserve"> highlighted in white circle</w:t>
      </w:r>
      <w:bookmarkStart w:id="0" w:name="_GoBack"/>
      <w:bookmarkEnd w:id="0"/>
    </w:p>
    <w:p w:rsidR="00D73514" w:rsidRDefault="00D73514" w:rsidP="00D73514">
      <w:r>
        <w:rPr>
          <w:noProof/>
        </w:rPr>
        <w:lastRenderedPageBreak/>
        <w:drawing>
          <wp:inline distT="0" distB="0" distL="0" distR="0">
            <wp:extent cx="5943600" cy="3914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514" w:rsidRDefault="00D73514" w:rsidP="00D73514">
      <w:pPr>
        <w:pStyle w:val="ListParagraph"/>
        <w:numPr>
          <w:ilvl w:val="0"/>
          <w:numId w:val="6"/>
        </w:numPr>
      </w:pPr>
      <w:r>
        <w:t xml:space="preserve">You </w:t>
      </w:r>
      <w:r>
        <w:t xml:space="preserve">find the </w:t>
      </w:r>
      <w:proofErr w:type="spellStart"/>
      <w:r>
        <w:t>TnN</w:t>
      </w:r>
      <w:proofErr w:type="spellEnd"/>
      <w:r>
        <w:t xml:space="preserve"> app in the startup screen</w:t>
      </w:r>
    </w:p>
    <w:p w:rsidR="00D73514" w:rsidRDefault="00D73514" w:rsidP="00D73514">
      <w:r>
        <w:rPr>
          <w:noProof/>
        </w:rPr>
        <w:drawing>
          <wp:inline distT="0" distB="0" distL="0" distR="0">
            <wp:extent cx="5934075" cy="3924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514" w:rsidRDefault="00D73514" w:rsidP="00D73514"/>
    <w:p w:rsidR="00D73514" w:rsidRDefault="00D73514" w:rsidP="00D73514">
      <w:pPr>
        <w:pStyle w:val="ListParagraph"/>
        <w:numPr>
          <w:ilvl w:val="0"/>
          <w:numId w:val="1"/>
        </w:numPr>
      </w:pPr>
      <w:r>
        <w:lastRenderedPageBreak/>
        <w:t>Local System</w:t>
      </w:r>
    </w:p>
    <w:p w:rsidR="00D73514" w:rsidRDefault="00D73514" w:rsidP="001F6FDD">
      <w:pPr>
        <w:pStyle w:val="ListParagraph"/>
        <w:numPr>
          <w:ilvl w:val="0"/>
          <w:numId w:val="6"/>
        </w:numPr>
      </w:pPr>
      <w:r>
        <w:t>Same process steps before that done the prerequisites.</w:t>
      </w:r>
    </w:p>
    <w:sectPr w:rsidR="00D73514" w:rsidSect="001F6FD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03EF6"/>
    <w:multiLevelType w:val="hybridMultilevel"/>
    <w:tmpl w:val="6B08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90F1D"/>
    <w:multiLevelType w:val="hybridMultilevel"/>
    <w:tmpl w:val="FDD8D61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DC05548"/>
    <w:multiLevelType w:val="hybridMultilevel"/>
    <w:tmpl w:val="F5FA25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42DF1"/>
    <w:multiLevelType w:val="hybridMultilevel"/>
    <w:tmpl w:val="6F940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1A58BC"/>
    <w:multiLevelType w:val="hybridMultilevel"/>
    <w:tmpl w:val="E34A0D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F8C6F61"/>
    <w:multiLevelType w:val="hybridMultilevel"/>
    <w:tmpl w:val="8124A9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14"/>
    <w:rsid w:val="001F6FDD"/>
    <w:rsid w:val="005E1F6E"/>
    <w:rsid w:val="00D7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73033-640F-4AB1-9655-D18C36A4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25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2015-09-02T11:12:00Z</dcterms:created>
  <dcterms:modified xsi:type="dcterms:W3CDTF">2015-09-02T11:37:00Z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